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66665" cy="797115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797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95090" cy="72097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720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F7F4D"/>
    <w:rsid w:val="6D535020"/>
    <w:rsid w:val="6EC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zbe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2018-04-05T17:09:00Z</dcterms:created>
  <dc:creator>小沈扬</dc:creator>
  <cp:lastModifiedBy>小沈扬</cp:lastModifiedBy>
  <dcterms:modified xsi:type="dcterms:W3CDTF">2018-04-05T17:11:41Z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