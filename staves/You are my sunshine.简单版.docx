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81800" cy="9596755"/>
            <wp:effectExtent l="0" t="0" r="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959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55611"/>
    <w:rsid w:val="49E5561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zb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2018-11-15T15:33:00Z</dcterms:created>
  <dc:creator>小沈扬</dc:creator>
  <cp:lastModifiedBy>小沈扬</cp:lastModifiedBy>
  <dcterms:modified xsi:type="dcterms:W3CDTF">2018-11-15T15:46:23Z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